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2BDE7" w14:textId="77777777" w:rsidR="00797DB9" w:rsidRDefault="00A55C2E" w:rsidP="00A55C2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1" layoutInCell="1" allowOverlap="1" wp14:anchorId="4D03879E" wp14:editId="1B76A8B8">
            <wp:simplePos x="0" y="0"/>
            <wp:positionH relativeFrom="column">
              <wp:posOffset>1711325</wp:posOffset>
            </wp:positionH>
            <wp:positionV relativeFrom="page">
              <wp:posOffset>659130</wp:posOffset>
            </wp:positionV>
            <wp:extent cx="2296800" cy="1098000"/>
            <wp:effectExtent l="0" t="0" r="8255" b="6985"/>
            <wp:wrapNone/>
            <wp:docPr id="1934747733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7733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C3715" w14:textId="77777777" w:rsidR="00A55C2E" w:rsidRDefault="00A55C2E"/>
    <w:p w14:paraId="3A1A1DAF" w14:textId="77777777" w:rsidR="00A55C2E" w:rsidRDefault="00A55C2E"/>
    <w:p w14:paraId="16F1A28F" w14:textId="77777777" w:rsidR="00D33D83" w:rsidRDefault="00D33D83"/>
    <w:p w14:paraId="4EF61593" w14:textId="77777777" w:rsidR="00D33D83" w:rsidRDefault="00D33D83"/>
    <w:p w14:paraId="51A68922" w14:textId="77777777" w:rsidR="00D33D83" w:rsidRDefault="00D33D83"/>
    <w:p w14:paraId="7CE7CA4B" w14:textId="77777777" w:rsidR="00D33D83" w:rsidRDefault="00D33D83"/>
    <w:p w14:paraId="6348A37E" w14:textId="77777777" w:rsidR="00A55C2E" w:rsidRDefault="00A55C2E"/>
    <w:p w14:paraId="74B5098A" w14:textId="77777777" w:rsidR="00266C9E" w:rsidRDefault="00266C9E" w:rsidP="00266C9E">
      <w:pPr>
        <w:pBdr>
          <w:bottom w:val="single" w:sz="18" w:space="1" w:color="auto"/>
        </w:pBdr>
        <w:jc w:val="right"/>
      </w:pPr>
    </w:p>
    <w:p w14:paraId="603BDB22" w14:textId="77777777" w:rsidR="00266C9E" w:rsidRPr="00266C9E" w:rsidRDefault="00266C9E" w:rsidP="00266C9E">
      <w:pPr>
        <w:spacing w:after="0" w:line="240" w:lineRule="auto"/>
        <w:jc w:val="right"/>
        <w:rPr>
          <w:sz w:val="10"/>
          <w:szCs w:val="10"/>
        </w:rPr>
      </w:pPr>
    </w:p>
    <w:p w14:paraId="735285AF" w14:textId="77777777" w:rsidR="00A55C2E" w:rsidRPr="00A61CDE" w:rsidRDefault="00A55C2E" w:rsidP="00A55C2E">
      <w:pPr>
        <w:pStyle w:val="Title"/>
        <w:jc w:val="right"/>
      </w:pPr>
      <w:r w:rsidRPr="00A61CDE">
        <w:t>Analytics for the Australian Grains</w:t>
      </w:r>
      <w:r w:rsidRPr="00A61CDE">
        <w:br/>
        <w:t>Industry – University of Adelaide</w:t>
      </w:r>
      <w:r w:rsidRPr="00A61CDE">
        <w:br/>
        <w:t>(AAGI-UA)</w:t>
      </w:r>
      <w:r w:rsidR="00602D91" w:rsidRPr="00A61CDE">
        <w:br/>
        <w:t>Technical Report Series: 123</w:t>
      </w:r>
    </w:p>
    <w:p w14:paraId="3FDF7EB7" w14:textId="77777777" w:rsidR="00A55C2E" w:rsidRPr="00A61CDE" w:rsidRDefault="00A55C2E" w:rsidP="00D33D83">
      <w:pPr>
        <w:spacing w:after="0"/>
        <w:jc w:val="right"/>
        <w:rPr>
          <w:b/>
        </w:rPr>
      </w:pPr>
    </w:p>
    <w:p w14:paraId="7C0CFAEF" w14:textId="77777777" w:rsidR="00A55C2E" w:rsidRPr="00A61CDE" w:rsidRDefault="00A55C2E" w:rsidP="00A55C2E">
      <w:pPr>
        <w:pStyle w:val="Title"/>
        <w:jc w:val="right"/>
        <w:rPr>
          <w:color w:val="auto"/>
        </w:rPr>
      </w:pPr>
      <w:r w:rsidRPr="00A61CDE">
        <w:rPr>
          <w:color w:val="auto"/>
        </w:rPr>
        <w:t>Informative title for report</w:t>
      </w:r>
    </w:p>
    <w:p w14:paraId="19039578" w14:textId="77777777" w:rsidR="00A55C2E" w:rsidRPr="00A61CDE" w:rsidRDefault="00A55C2E" w:rsidP="00D15098">
      <w:pPr>
        <w:pStyle w:val="Title"/>
        <w:spacing w:after="0"/>
        <w:jc w:val="right"/>
        <w:rPr>
          <w:color w:val="auto"/>
          <w:sz w:val="40"/>
          <w:szCs w:val="40"/>
        </w:rPr>
      </w:pPr>
      <w:r w:rsidRPr="00A61CDE">
        <w:rPr>
          <w:color w:val="auto"/>
          <w:sz w:val="40"/>
          <w:szCs w:val="40"/>
        </w:rPr>
        <w:t>Report for &lt;Project Number&gt;</w:t>
      </w:r>
    </w:p>
    <w:p w14:paraId="3989CCC6" w14:textId="77777777" w:rsidR="00A55C2E" w:rsidRDefault="00A55C2E" w:rsidP="00D33D83">
      <w:pPr>
        <w:spacing w:after="0"/>
        <w:jc w:val="right"/>
      </w:pPr>
    </w:p>
    <w:p w14:paraId="768199E6" w14:textId="77777777" w:rsidR="00A55C2E" w:rsidRPr="00A55C2E" w:rsidRDefault="00A55C2E" w:rsidP="00D15098">
      <w:pPr>
        <w:spacing w:after="0"/>
        <w:jc w:val="right"/>
      </w:pPr>
      <w:r>
        <w:rPr>
          <w:b/>
          <w:bCs/>
        </w:rPr>
        <w:t>Your Name</w:t>
      </w:r>
      <w:r>
        <w:rPr>
          <w:b/>
          <w:bCs/>
        </w:rPr>
        <w:br/>
      </w:r>
      <w:proofErr w:type="spellStart"/>
      <w:r>
        <w:t>Name</w:t>
      </w:r>
      <w:proofErr w:type="spellEnd"/>
      <w:r>
        <w:t xml:space="preserve"> 2</w:t>
      </w:r>
      <w:r>
        <w:br/>
        <w:t>Name 3</w:t>
      </w:r>
    </w:p>
    <w:p w14:paraId="64FA01D1" w14:textId="77777777" w:rsidR="00A55C2E" w:rsidRPr="00D15098" w:rsidRDefault="00A55C2E" w:rsidP="00D33D83">
      <w:pPr>
        <w:spacing w:after="0"/>
        <w:jc w:val="right"/>
        <w:rPr>
          <w:sz w:val="12"/>
          <w:szCs w:val="12"/>
        </w:rPr>
      </w:pPr>
    </w:p>
    <w:p w14:paraId="6624931A" w14:textId="77777777" w:rsidR="00A55C2E" w:rsidRDefault="00A55C2E" w:rsidP="00A55C2E">
      <w:pPr>
        <w:jc w:val="right"/>
      </w:pPr>
      <w:r>
        <w:t xml:space="preserve">email: </w:t>
      </w:r>
      <w:hyperlink r:id="rId9" w:history="1">
        <w:r w:rsidRPr="00266C9E">
          <w:rPr>
            <w:rStyle w:val="Hyperlink"/>
            <w:rFonts w:ascii="Consolas" w:hAnsi="Consolas"/>
            <w:u w:val="none"/>
          </w:rPr>
          <w:t>your.email@adelaide.edu.au</w:t>
        </w:r>
      </w:hyperlink>
    </w:p>
    <w:p w14:paraId="242C4708" w14:textId="77777777" w:rsidR="00A55C2E" w:rsidRDefault="00A55C2E" w:rsidP="00D33D83">
      <w:pPr>
        <w:spacing w:after="0"/>
        <w:jc w:val="right"/>
      </w:pPr>
    </w:p>
    <w:p w14:paraId="51ADB7AD" w14:textId="77777777" w:rsidR="00266C9E" w:rsidRDefault="00266C9E" w:rsidP="00266C9E">
      <w:pPr>
        <w:pBdr>
          <w:bottom w:val="single" w:sz="18" w:space="1" w:color="auto"/>
        </w:pBdr>
        <w:spacing w:after="0"/>
        <w:jc w:val="right"/>
      </w:pPr>
      <w:r w:rsidRPr="00266C9E">
        <w:t>July</w:t>
      </w:r>
      <w:r w:rsidR="00602D91">
        <w:t xml:space="preserve"> 1,</w:t>
      </w:r>
      <w:r w:rsidRPr="00266C9E">
        <w:t xml:space="preserve"> 2024</w:t>
      </w:r>
    </w:p>
    <w:p w14:paraId="106C436A" w14:textId="77777777" w:rsidR="00A55C2E" w:rsidRPr="00266C9E" w:rsidRDefault="00A55C2E" w:rsidP="00266C9E">
      <w:pPr>
        <w:pBdr>
          <w:bottom w:val="single" w:sz="18" w:space="1" w:color="auto"/>
        </w:pBdr>
        <w:jc w:val="right"/>
        <w:rPr>
          <w:sz w:val="10"/>
          <w:szCs w:val="10"/>
        </w:rPr>
      </w:pPr>
    </w:p>
    <w:p w14:paraId="2462EBA3" w14:textId="77777777" w:rsidR="00D33D83" w:rsidRDefault="00D33D83"/>
    <w:p w14:paraId="20800989" w14:textId="77777777" w:rsidR="00782C78" w:rsidRDefault="00782C78">
      <w:pPr>
        <w:sectPr w:rsidR="00782C78" w:rsidSect="00750DC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87454D9" w14:textId="77777777" w:rsidR="00782C78" w:rsidRDefault="00A471D4" w:rsidP="00782C7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1" layoutInCell="1" allowOverlap="1" wp14:anchorId="32335909" wp14:editId="76EB7EF7">
            <wp:simplePos x="0" y="0"/>
            <wp:positionH relativeFrom="column">
              <wp:posOffset>-882650</wp:posOffset>
            </wp:positionH>
            <wp:positionV relativeFrom="page">
              <wp:posOffset>9592310</wp:posOffset>
            </wp:positionV>
            <wp:extent cx="7499350" cy="1067435"/>
            <wp:effectExtent l="0" t="0" r="0" b="0"/>
            <wp:wrapNone/>
            <wp:docPr id="1499448599" name="Picture 3" descr="A black and purpl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48599" name="Picture 3" descr="A black and purple logo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b w:val="0"/>
          <w:bCs w:val="0"/>
          <w:sz w:val="22"/>
          <w:szCs w:val="22"/>
        </w:rPr>
        <w:id w:val="-6739485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8738B3" w14:textId="52DAA18C" w:rsidR="00F351C2" w:rsidRPr="0074022A" w:rsidRDefault="00F351C2" w:rsidP="00782C78">
          <w:pPr>
            <w:pStyle w:val="TOC"/>
          </w:pPr>
          <w:r w:rsidRPr="0074022A">
            <w:t>Contents</w:t>
          </w:r>
        </w:p>
        <w:p w14:paraId="3D9718E0" w14:textId="77777777" w:rsidR="0074022A" w:rsidRDefault="00F351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36646" w:history="1">
            <w:r w:rsidR="0074022A" w:rsidRPr="00607135">
              <w:rPr>
                <w:rStyle w:val="Hyperlink"/>
                <w:noProof/>
              </w:rPr>
              <w:t>Executive Summary</w:t>
            </w:r>
            <w:r w:rsidR="0074022A">
              <w:rPr>
                <w:noProof/>
                <w:webHidden/>
              </w:rPr>
              <w:tab/>
            </w:r>
            <w:r w:rsidR="0074022A">
              <w:rPr>
                <w:noProof/>
                <w:webHidden/>
              </w:rPr>
              <w:fldChar w:fldCharType="begin"/>
            </w:r>
            <w:r w:rsidR="0074022A">
              <w:rPr>
                <w:noProof/>
                <w:webHidden/>
              </w:rPr>
              <w:instrText xml:space="preserve"> PAGEREF _Toc170736646 \h </w:instrText>
            </w:r>
            <w:r w:rsidR="0074022A">
              <w:rPr>
                <w:noProof/>
                <w:webHidden/>
              </w:rPr>
            </w:r>
            <w:r w:rsidR="0074022A">
              <w:rPr>
                <w:noProof/>
                <w:webHidden/>
              </w:rPr>
              <w:fldChar w:fldCharType="separate"/>
            </w:r>
            <w:r w:rsidR="0074022A">
              <w:rPr>
                <w:noProof/>
                <w:webHidden/>
              </w:rPr>
              <w:t>2</w:t>
            </w:r>
            <w:r w:rsidR="0074022A">
              <w:rPr>
                <w:noProof/>
                <w:webHidden/>
              </w:rPr>
              <w:fldChar w:fldCharType="end"/>
            </w:r>
          </w:hyperlink>
        </w:p>
        <w:p w14:paraId="68A21EDE" w14:textId="77777777" w:rsidR="007402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AU"/>
            </w:rPr>
          </w:pPr>
          <w:hyperlink w:anchor="_Toc170736647" w:history="1">
            <w:r w:rsidR="0074022A" w:rsidRPr="00607135">
              <w:rPr>
                <w:rStyle w:val="Hyperlink"/>
                <w:noProof/>
              </w:rPr>
              <w:t>1</w:t>
            </w:r>
            <w:r w:rsidR="0074022A">
              <w:rPr>
                <w:rFonts w:asciiTheme="minorHAnsi" w:eastAsiaTheme="minorEastAsia" w:hAnsiTheme="minorHAnsi"/>
                <w:noProof/>
                <w:sz w:val="24"/>
                <w:szCs w:val="24"/>
                <w:lang w:eastAsia="en-AU"/>
              </w:rPr>
              <w:tab/>
            </w:r>
            <w:r w:rsidR="0074022A" w:rsidRPr="00607135">
              <w:rPr>
                <w:rStyle w:val="Hyperlink"/>
                <w:noProof/>
              </w:rPr>
              <w:t>This is a section</w:t>
            </w:r>
            <w:r w:rsidR="0074022A">
              <w:rPr>
                <w:noProof/>
                <w:webHidden/>
              </w:rPr>
              <w:tab/>
            </w:r>
            <w:r w:rsidR="0074022A">
              <w:rPr>
                <w:noProof/>
                <w:webHidden/>
              </w:rPr>
              <w:fldChar w:fldCharType="begin"/>
            </w:r>
            <w:r w:rsidR="0074022A">
              <w:rPr>
                <w:noProof/>
                <w:webHidden/>
              </w:rPr>
              <w:instrText xml:space="preserve"> PAGEREF _Toc170736647 \h </w:instrText>
            </w:r>
            <w:r w:rsidR="0074022A">
              <w:rPr>
                <w:noProof/>
                <w:webHidden/>
              </w:rPr>
            </w:r>
            <w:r w:rsidR="0074022A">
              <w:rPr>
                <w:noProof/>
                <w:webHidden/>
              </w:rPr>
              <w:fldChar w:fldCharType="separate"/>
            </w:r>
            <w:r w:rsidR="0074022A">
              <w:rPr>
                <w:noProof/>
                <w:webHidden/>
              </w:rPr>
              <w:t>3</w:t>
            </w:r>
            <w:r w:rsidR="0074022A">
              <w:rPr>
                <w:noProof/>
                <w:webHidden/>
              </w:rPr>
              <w:fldChar w:fldCharType="end"/>
            </w:r>
          </w:hyperlink>
        </w:p>
        <w:p w14:paraId="2E870E28" w14:textId="77777777" w:rsidR="0074022A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AU"/>
            </w:rPr>
          </w:pPr>
          <w:hyperlink w:anchor="_Toc170736648" w:history="1">
            <w:r w:rsidR="0074022A" w:rsidRPr="00607135">
              <w:rPr>
                <w:rStyle w:val="Hyperlink"/>
                <w:noProof/>
              </w:rPr>
              <w:t>1.1</w:t>
            </w:r>
            <w:r w:rsidR="0074022A">
              <w:rPr>
                <w:rFonts w:asciiTheme="minorHAnsi" w:eastAsiaTheme="minorEastAsia" w:hAnsiTheme="minorHAnsi"/>
                <w:noProof/>
                <w:sz w:val="24"/>
                <w:szCs w:val="24"/>
                <w:lang w:eastAsia="en-AU"/>
              </w:rPr>
              <w:tab/>
            </w:r>
            <w:r w:rsidR="0074022A" w:rsidRPr="00607135">
              <w:rPr>
                <w:rStyle w:val="Hyperlink"/>
                <w:noProof/>
              </w:rPr>
              <w:t>This is a subsection</w:t>
            </w:r>
            <w:r w:rsidR="0074022A">
              <w:rPr>
                <w:noProof/>
                <w:webHidden/>
              </w:rPr>
              <w:tab/>
            </w:r>
            <w:r w:rsidR="0074022A">
              <w:rPr>
                <w:noProof/>
                <w:webHidden/>
              </w:rPr>
              <w:fldChar w:fldCharType="begin"/>
            </w:r>
            <w:r w:rsidR="0074022A">
              <w:rPr>
                <w:noProof/>
                <w:webHidden/>
              </w:rPr>
              <w:instrText xml:space="preserve"> PAGEREF _Toc170736648 \h </w:instrText>
            </w:r>
            <w:r w:rsidR="0074022A">
              <w:rPr>
                <w:noProof/>
                <w:webHidden/>
              </w:rPr>
            </w:r>
            <w:r w:rsidR="0074022A">
              <w:rPr>
                <w:noProof/>
                <w:webHidden/>
              </w:rPr>
              <w:fldChar w:fldCharType="separate"/>
            </w:r>
            <w:r w:rsidR="0074022A">
              <w:rPr>
                <w:noProof/>
                <w:webHidden/>
              </w:rPr>
              <w:t>3</w:t>
            </w:r>
            <w:r w:rsidR="0074022A">
              <w:rPr>
                <w:noProof/>
                <w:webHidden/>
              </w:rPr>
              <w:fldChar w:fldCharType="end"/>
            </w:r>
          </w:hyperlink>
        </w:p>
        <w:p w14:paraId="0E36D067" w14:textId="77777777" w:rsidR="0074022A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AU"/>
            </w:rPr>
          </w:pPr>
          <w:hyperlink w:anchor="_Toc170736649" w:history="1">
            <w:r w:rsidR="0074022A" w:rsidRPr="00607135">
              <w:rPr>
                <w:rStyle w:val="Hyperlink"/>
                <w:noProof/>
              </w:rPr>
              <w:t>1.1.1</w:t>
            </w:r>
            <w:r w:rsidR="0074022A">
              <w:rPr>
                <w:rFonts w:asciiTheme="minorHAnsi" w:eastAsiaTheme="minorEastAsia" w:hAnsiTheme="minorHAnsi"/>
                <w:noProof/>
                <w:sz w:val="24"/>
                <w:szCs w:val="24"/>
                <w:lang w:eastAsia="en-AU"/>
              </w:rPr>
              <w:tab/>
            </w:r>
            <w:r w:rsidR="0074022A" w:rsidRPr="00607135">
              <w:rPr>
                <w:rStyle w:val="Hyperlink"/>
                <w:noProof/>
              </w:rPr>
              <w:t>This is a subsubsection</w:t>
            </w:r>
            <w:r w:rsidR="0074022A">
              <w:rPr>
                <w:noProof/>
                <w:webHidden/>
              </w:rPr>
              <w:tab/>
            </w:r>
            <w:r w:rsidR="0074022A">
              <w:rPr>
                <w:noProof/>
                <w:webHidden/>
              </w:rPr>
              <w:fldChar w:fldCharType="begin"/>
            </w:r>
            <w:r w:rsidR="0074022A">
              <w:rPr>
                <w:noProof/>
                <w:webHidden/>
              </w:rPr>
              <w:instrText xml:space="preserve"> PAGEREF _Toc170736649 \h </w:instrText>
            </w:r>
            <w:r w:rsidR="0074022A">
              <w:rPr>
                <w:noProof/>
                <w:webHidden/>
              </w:rPr>
            </w:r>
            <w:r w:rsidR="0074022A">
              <w:rPr>
                <w:noProof/>
                <w:webHidden/>
              </w:rPr>
              <w:fldChar w:fldCharType="separate"/>
            </w:r>
            <w:r w:rsidR="0074022A">
              <w:rPr>
                <w:noProof/>
                <w:webHidden/>
              </w:rPr>
              <w:t>3</w:t>
            </w:r>
            <w:r w:rsidR="0074022A">
              <w:rPr>
                <w:noProof/>
                <w:webHidden/>
              </w:rPr>
              <w:fldChar w:fldCharType="end"/>
            </w:r>
          </w:hyperlink>
        </w:p>
        <w:p w14:paraId="67E5B7E9" w14:textId="77777777" w:rsidR="00A55C2E" w:rsidRDefault="00F351C2">
          <w:r>
            <w:rPr>
              <w:b/>
              <w:bCs/>
              <w:noProof/>
            </w:rPr>
            <w:fldChar w:fldCharType="end"/>
          </w:r>
        </w:p>
      </w:sdtContent>
    </w:sdt>
    <w:p w14:paraId="72CD6432" w14:textId="5AF37CB7" w:rsidR="000A2994" w:rsidRDefault="000A2994">
      <w:r>
        <w:br w:type="page"/>
      </w:r>
    </w:p>
    <w:p w14:paraId="5D249FA8" w14:textId="77777777" w:rsidR="00A55C2E" w:rsidRDefault="003526A8" w:rsidP="0074022A">
      <w:pPr>
        <w:pStyle w:val="Heading1"/>
      </w:pPr>
      <w:bookmarkStart w:id="0" w:name="_Toc170736646"/>
      <w:r>
        <w:lastRenderedPageBreak/>
        <w:t>Executive Summary</w:t>
      </w:r>
      <w:bookmarkEnd w:id="0"/>
    </w:p>
    <w:p w14:paraId="610DDC60" w14:textId="77777777" w:rsidR="003526A8" w:rsidRPr="003526A8" w:rsidRDefault="003526A8" w:rsidP="003526A8">
      <w:r>
        <w:t>Executive summary goes here.</w:t>
      </w:r>
    </w:p>
    <w:p w14:paraId="6BCC41BD" w14:textId="77777777" w:rsidR="00A55C2E" w:rsidRDefault="00A55C2E"/>
    <w:p w14:paraId="1602DAF6" w14:textId="77777777" w:rsidR="00A55C2E" w:rsidRDefault="00A55C2E"/>
    <w:p w14:paraId="0696C70B" w14:textId="77777777" w:rsidR="00A55C2E" w:rsidRDefault="00A55C2E"/>
    <w:p w14:paraId="615EA2E6" w14:textId="77777777" w:rsidR="00A55C2E" w:rsidRDefault="00A55C2E"/>
    <w:p w14:paraId="069C2A59" w14:textId="77777777" w:rsidR="00F351C2" w:rsidRDefault="00F351C2">
      <w:pPr>
        <w:sectPr w:rsidR="00F351C2" w:rsidSect="007838F9">
          <w:footerReference w:type="default" r:id="rId1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11552D" w14:textId="77777777" w:rsidR="0074022A" w:rsidRPr="0074022A" w:rsidRDefault="00F351C2" w:rsidP="0074022A">
      <w:pPr>
        <w:pStyle w:val="Heading1"/>
      </w:pPr>
      <w:bookmarkStart w:id="1" w:name="_Toc170736647"/>
      <w:r>
        <w:lastRenderedPageBreak/>
        <w:t>This is a section</w:t>
      </w:r>
      <w:bookmarkEnd w:id="1"/>
    </w:p>
    <w:p w14:paraId="23FD65B5" w14:textId="77777777" w:rsidR="00A55C2E" w:rsidRDefault="00F351C2">
      <w:r>
        <w:t xml:space="preserve">Report body text goes here. </w:t>
      </w:r>
      <w:r w:rsidR="0074022A">
        <w:t>Use theme colours for emphasis if you like (</w:t>
      </w:r>
      <w:r w:rsidR="0074022A" w:rsidRPr="0074022A">
        <w:rPr>
          <w:color w:val="00808B"/>
        </w:rPr>
        <w:t>AAGI blue: #00808b</w:t>
      </w:r>
      <w:r w:rsidR="0074022A">
        <w:t xml:space="preserve">, </w:t>
      </w:r>
      <w:r w:rsidR="0074022A" w:rsidRPr="0074022A">
        <w:rPr>
          <w:color w:val="B6D438"/>
        </w:rPr>
        <w:t>AAGI green: #b6d438</w:t>
      </w:r>
      <w:r w:rsidR="0074022A">
        <w:t xml:space="preserve">, </w:t>
      </w:r>
      <w:r w:rsidR="0074022A" w:rsidRPr="0074022A">
        <w:rPr>
          <w:color w:val="414042"/>
        </w:rPr>
        <w:t>AAGI black: #414042</w:t>
      </w:r>
      <w:r w:rsidR="0074022A">
        <w:t>).</w:t>
      </w:r>
    </w:p>
    <w:p w14:paraId="4B3399BC" w14:textId="77777777" w:rsidR="0074022A" w:rsidRDefault="0074022A"/>
    <w:p w14:paraId="159D97FE" w14:textId="77777777" w:rsidR="0074022A" w:rsidRDefault="0074022A" w:rsidP="0074022A">
      <w:pPr>
        <w:pStyle w:val="Heading2"/>
      </w:pPr>
      <w:bookmarkStart w:id="2" w:name="_Toc170736648"/>
      <w:r>
        <w:t>This is a subsection</w:t>
      </w:r>
      <w:bookmarkEnd w:id="2"/>
    </w:p>
    <w:p w14:paraId="59DCA4D1" w14:textId="77777777" w:rsidR="0074022A" w:rsidRDefault="0074022A" w:rsidP="0074022A"/>
    <w:p w14:paraId="00ABD2F3" w14:textId="77777777" w:rsidR="0074022A" w:rsidRPr="0074022A" w:rsidRDefault="0074022A" w:rsidP="0074022A">
      <w:pPr>
        <w:pStyle w:val="Heading3"/>
      </w:pPr>
      <w:bookmarkStart w:id="3" w:name="_Toc170736649"/>
      <w:r>
        <w:t>This is a subsubsection</w:t>
      </w:r>
      <w:bookmarkEnd w:id="3"/>
    </w:p>
    <w:p w14:paraId="5AC872C4" w14:textId="77777777" w:rsidR="00A55C2E" w:rsidRDefault="00A55C2E"/>
    <w:p w14:paraId="56E7B5C6" w14:textId="77777777" w:rsidR="00096C2A" w:rsidRDefault="00096C2A"/>
    <w:p w14:paraId="123559CE" w14:textId="77777777" w:rsidR="00096C2A" w:rsidRDefault="00096C2A">
      <w:r>
        <w:br w:type="page"/>
      </w:r>
    </w:p>
    <w:p w14:paraId="23C2E464" w14:textId="77777777" w:rsidR="00096C2A" w:rsidRDefault="00096C2A" w:rsidP="00096C2A">
      <w:pPr>
        <w:pStyle w:val="Heading1"/>
      </w:pPr>
      <w:r>
        <w:lastRenderedPageBreak/>
        <w:t>This is another section</w:t>
      </w:r>
    </w:p>
    <w:p w14:paraId="06C09EC8" w14:textId="77777777" w:rsidR="00096C2A" w:rsidRDefault="00096C2A" w:rsidP="00096C2A">
      <w:r>
        <w:t>Etc.</w:t>
      </w:r>
    </w:p>
    <w:p w14:paraId="269818F4" w14:textId="77777777" w:rsidR="0043005B" w:rsidRDefault="0043005B" w:rsidP="00096C2A"/>
    <w:p w14:paraId="34020841" w14:textId="77777777" w:rsidR="0043005B" w:rsidRPr="00096C2A" w:rsidRDefault="0043005B" w:rsidP="00096C2A"/>
    <w:sectPr w:rsidR="0043005B" w:rsidRPr="00096C2A" w:rsidSect="00F351C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97F64" w14:textId="77777777" w:rsidR="00662F56" w:rsidRDefault="00662F56" w:rsidP="00A471D4">
      <w:pPr>
        <w:spacing w:after="0" w:line="240" w:lineRule="auto"/>
      </w:pPr>
      <w:r>
        <w:separator/>
      </w:r>
    </w:p>
  </w:endnote>
  <w:endnote w:type="continuationSeparator" w:id="0">
    <w:p w14:paraId="7AD204F7" w14:textId="77777777" w:rsidR="00662F56" w:rsidRDefault="00662F56" w:rsidP="00A4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Medium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1979E" w14:textId="77777777" w:rsidR="000A2994" w:rsidRDefault="000A2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347C7" w14:textId="77777777" w:rsidR="00A471D4" w:rsidRDefault="00A471D4" w:rsidP="00A471D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D45BD" w14:textId="77777777" w:rsidR="000A2994" w:rsidRDefault="000A29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41E" w14:textId="77777777" w:rsidR="00F351C2" w:rsidRDefault="00F351C2" w:rsidP="00A471D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00EFC" w14:textId="77777777" w:rsidR="00662F56" w:rsidRDefault="00662F56" w:rsidP="00A471D4">
      <w:pPr>
        <w:spacing w:after="0" w:line="240" w:lineRule="auto"/>
      </w:pPr>
      <w:r>
        <w:separator/>
      </w:r>
    </w:p>
  </w:footnote>
  <w:footnote w:type="continuationSeparator" w:id="0">
    <w:p w14:paraId="4CEACFB7" w14:textId="77777777" w:rsidR="00662F56" w:rsidRDefault="00662F56" w:rsidP="00A47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8827B" w14:textId="77777777" w:rsidR="000A2994" w:rsidRDefault="000A29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59CBA" w14:textId="77777777" w:rsidR="00A51771" w:rsidRDefault="00A51771" w:rsidP="00A51771">
    <w:pPr>
      <w:pStyle w:val="Header"/>
      <w:pBdr>
        <w:bottom w:val="single" w:sz="2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DEC3" w14:textId="77777777" w:rsidR="000A2994" w:rsidRDefault="000A29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ED86D" w14:textId="77777777" w:rsidR="0074022A" w:rsidRDefault="0074022A" w:rsidP="00F351C2">
    <w:pPr>
      <w:pStyle w:val="Header"/>
    </w:pPr>
  </w:p>
  <w:p w14:paraId="3C018C2A" w14:textId="1E018138" w:rsidR="0074022A" w:rsidRDefault="00000000" w:rsidP="00096C2A">
    <w:pPr>
      <w:pStyle w:val="Header"/>
      <w:pBdr>
        <w:bottom w:val="single" w:sz="2" w:space="1" w:color="auto"/>
      </w:pBdr>
      <w:tabs>
        <w:tab w:val="clear" w:pos="4513"/>
        <w:tab w:val="center" w:pos="4536"/>
      </w:tabs>
      <w:jc w:val="both"/>
    </w:pPr>
    <w:fldSimple w:instr=" STYLEREF  &quot;Heading 1&quot; \n  \* MERGEFORMAT ">
      <w:r w:rsidR="000A2994">
        <w:rPr>
          <w:noProof/>
        </w:rPr>
        <w:t>0</w:t>
      </w:r>
    </w:fldSimple>
    <w:r w:rsidR="00096C2A">
      <w:t xml:space="preserve">   </w:t>
    </w:r>
    <w:fldSimple w:instr=" STYLEREF  &quot;Heading 1&quot;  \* MERGEFORMAT ">
      <w:r w:rsidR="000A2994">
        <w:rPr>
          <w:noProof/>
        </w:rPr>
        <w:t>This is another section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1C17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0468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F2"/>
    <w:rsid w:val="00000FBA"/>
    <w:rsid w:val="00034E11"/>
    <w:rsid w:val="00096C2A"/>
    <w:rsid w:val="000A2994"/>
    <w:rsid w:val="00156B8E"/>
    <w:rsid w:val="001F2745"/>
    <w:rsid w:val="00232D48"/>
    <w:rsid w:val="00266C9E"/>
    <w:rsid w:val="00284966"/>
    <w:rsid w:val="003526A8"/>
    <w:rsid w:val="00365B73"/>
    <w:rsid w:val="0043005B"/>
    <w:rsid w:val="004C7146"/>
    <w:rsid w:val="005442D2"/>
    <w:rsid w:val="005C2810"/>
    <w:rsid w:val="005E480D"/>
    <w:rsid w:val="00602D91"/>
    <w:rsid w:val="00621FCD"/>
    <w:rsid w:val="00662F56"/>
    <w:rsid w:val="006A7E05"/>
    <w:rsid w:val="006B6EC8"/>
    <w:rsid w:val="006F705B"/>
    <w:rsid w:val="0074022A"/>
    <w:rsid w:val="00750DC4"/>
    <w:rsid w:val="00750EA8"/>
    <w:rsid w:val="00782C78"/>
    <w:rsid w:val="007838F9"/>
    <w:rsid w:val="0078431E"/>
    <w:rsid w:val="00797DB9"/>
    <w:rsid w:val="007F3E65"/>
    <w:rsid w:val="007F7D39"/>
    <w:rsid w:val="00852887"/>
    <w:rsid w:val="0089383C"/>
    <w:rsid w:val="008D6030"/>
    <w:rsid w:val="009401A0"/>
    <w:rsid w:val="00950E29"/>
    <w:rsid w:val="0096729E"/>
    <w:rsid w:val="009B2CF1"/>
    <w:rsid w:val="00A471D4"/>
    <w:rsid w:val="00A51771"/>
    <w:rsid w:val="00A55C2E"/>
    <w:rsid w:val="00A61CDE"/>
    <w:rsid w:val="00AA6D28"/>
    <w:rsid w:val="00AE653E"/>
    <w:rsid w:val="00B833C2"/>
    <w:rsid w:val="00C46184"/>
    <w:rsid w:val="00CB116E"/>
    <w:rsid w:val="00CC6F31"/>
    <w:rsid w:val="00D15098"/>
    <w:rsid w:val="00D33D83"/>
    <w:rsid w:val="00D620DC"/>
    <w:rsid w:val="00E20521"/>
    <w:rsid w:val="00E60FF2"/>
    <w:rsid w:val="00EB570D"/>
    <w:rsid w:val="00EF3E6A"/>
    <w:rsid w:val="00F06C65"/>
    <w:rsid w:val="00F24BB0"/>
    <w:rsid w:val="00F351C2"/>
    <w:rsid w:val="00F54D09"/>
    <w:rsid w:val="00F5559B"/>
    <w:rsid w:val="00F9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9D6D3"/>
  <w15:chartTrackingRefBased/>
  <w15:docId w15:val="{0A0E32C2-60FC-4DEA-9379-751F8BF6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2E"/>
    <w:rPr>
      <w:rFonts w:ascii="Proxima Nova Medium" w:hAnsi="Proxima Nova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B8E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B8E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B8E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E0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E0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E0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E0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E0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C2"/>
    <w:rPr>
      <w:rFonts w:ascii="Proxima Nova Medium" w:eastAsiaTheme="majorEastAsia" w:hAnsi="Proxima Nova Medium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51C2"/>
    <w:rPr>
      <w:rFonts w:ascii="Proxima Nova Medium" w:eastAsiaTheme="majorEastAsia" w:hAnsi="Proxima Nova Medium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22A"/>
    <w:rPr>
      <w:rFonts w:ascii="Proxima Nova Medium" w:eastAsiaTheme="majorEastAsia" w:hAnsi="Proxima Nova Medium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DE"/>
    <w:pPr>
      <w:spacing w:after="80" w:line="240" w:lineRule="auto"/>
      <w:contextualSpacing/>
    </w:pPr>
    <w:rPr>
      <w:rFonts w:eastAsiaTheme="majorEastAsia" w:cstheme="majorBidi"/>
      <w:b/>
      <w:color w:val="00808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DE"/>
    <w:rPr>
      <w:rFonts w:ascii="Proxima Nova Medium" w:eastAsiaTheme="majorEastAsia" w:hAnsi="Proxima Nova Medium" w:cstheme="majorBidi"/>
      <w:b/>
      <w:color w:val="00808B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E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55C2E"/>
    <w:pPr>
      <w:spacing w:after="0" w:line="240" w:lineRule="auto"/>
    </w:pPr>
    <w:rPr>
      <w:rFonts w:ascii="Proxima Nova Medium" w:hAnsi="Proxima Nova Medium"/>
    </w:rPr>
  </w:style>
  <w:style w:type="character" w:styleId="Hyperlink">
    <w:name w:val="Hyperlink"/>
    <w:basedOn w:val="DefaultParagraphFont"/>
    <w:uiPriority w:val="99"/>
    <w:unhideWhenUsed/>
    <w:rsid w:val="00A55C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C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D4"/>
    <w:rPr>
      <w:rFonts w:ascii="Proxima Nova Medium" w:hAnsi="Proxima Nova Medium"/>
    </w:rPr>
  </w:style>
  <w:style w:type="paragraph" w:styleId="Footer">
    <w:name w:val="footer"/>
    <w:basedOn w:val="Normal"/>
    <w:link w:val="FooterChar"/>
    <w:uiPriority w:val="99"/>
    <w:unhideWhenUsed/>
    <w:rsid w:val="00A4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D4"/>
    <w:rPr>
      <w:rFonts w:ascii="Proxima Nova Medium" w:hAnsi="Proxima Nova Medium"/>
    </w:rPr>
  </w:style>
  <w:style w:type="paragraph" w:styleId="TOCHeading">
    <w:name w:val="TOC Heading"/>
    <w:basedOn w:val="Heading1"/>
    <w:next w:val="Normal"/>
    <w:uiPriority w:val="39"/>
    <w:unhideWhenUsed/>
    <w:qFormat/>
    <w:rsid w:val="00F351C2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5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2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2A"/>
    <w:pPr>
      <w:spacing w:after="100"/>
      <w:ind w:left="440"/>
    </w:pPr>
  </w:style>
  <w:style w:type="paragraph" w:customStyle="1" w:styleId="TOC">
    <w:name w:val="TOC"/>
    <w:basedOn w:val="Normal"/>
    <w:link w:val="TOCChar"/>
    <w:qFormat/>
    <w:rsid w:val="00950E29"/>
    <w:rPr>
      <w:b/>
      <w:bCs/>
      <w:sz w:val="32"/>
      <w:szCs w:val="32"/>
    </w:rPr>
  </w:style>
  <w:style w:type="character" w:customStyle="1" w:styleId="TOCChar">
    <w:name w:val="TOC Char"/>
    <w:basedOn w:val="DefaultParagraphFont"/>
    <w:link w:val="TOC"/>
    <w:rsid w:val="00950E29"/>
    <w:rPr>
      <w:rFonts w:ascii="Proxima Nova Medium" w:hAnsi="Proxima Nova Medium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our.email@adelaide.edu.au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qjfern9\OneDrive%20-%20The%20University%20of%20Queensland\UQ\AAGI\aagi-quarto_template\scripts\Word_report\skeleton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2AB7-7299-492C-8233-D6FA0A4A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12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AAGI Report Template</dc:title>
  <dc:subject/>
  <dc:creator>Javier Fernandez</dc:creator>
  <cp:keywords/>
  <dc:description/>
  <cp:lastModifiedBy>Javier Fernandez</cp:lastModifiedBy>
  <cp:revision>17</cp:revision>
  <dcterms:created xsi:type="dcterms:W3CDTF">2024-07-05T05:19:00Z</dcterms:created>
  <dcterms:modified xsi:type="dcterms:W3CDTF">2024-07-08T01:25:00Z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2024-07-05T05:29:22Z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f4a9c2ea-fc31-4548-a599-d27ff4363617</vt:lpwstr>
  </property>
  <property fmtid="{D5CDD505-2E9C-101B-9397-08002B2CF9AE}" pid="8" name="MSIP_Label_0f488380-630a-4f55-a077-a19445e3f360_ContentBits">
    <vt:lpwstr>0</vt:lpwstr>
  </property>
</Properties>
</file>